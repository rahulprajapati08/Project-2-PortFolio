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61A85" w14:textId="77777777" w:rsidR="00DF7DAF" w:rsidRDefault="00DF7DAF">
      <w:pPr>
        <w:pStyle w:val="Name"/>
      </w:pPr>
      <w:r>
        <w:t>Rahul</w:t>
      </w:r>
    </w:p>
    <w:p w14:paraId="755462B0" w14:textId="77777777" w:rsidR="00DF7DAF" w:rsidRDefault="00DF7DAF">
      <w:pPr>
        <w:pStyle w:val="Name"/>
      </w:pPr>
      <w:r>
        <w:t xml:space="preserve">Prajapati </w:t>
      </w:r>
    </w:p>
    <w:p w14:paraId="415AFC3D" w14:textId="077C442D" w:rsidR="001C0084" w:rsidRDefault="00FF1B07">
      <w:pPr>
        <w:pStyle w:val="ContactInfo"/>
      </w:pPr>
      <w:r>
        <w:t xml:space="preserve">F-52 , Phase-06 , </w:t>
      </w:r>
      <w:proofErr w:type="spellStart"/>
      <w:r>
        <w:t>Aya</w:t>
      </w:r>
      <w:proofErr w:type="spellEnd"/>
      <w:r>
        <w:t xml:space="preserve"> Nagar extension , New Delhi</w:t>
      </w:r>
      <w:r w:rsidR="00DE0861">
        <w:t xml:space="preserve">| </w:t>
      </w:r>
      <w:r w:rsidR="00CE2961">
        <w:t>9625704826</w:t>
      </w:r>
      <w:r w:rsidR="00DE0861">
        <w:t xml:space="preserve">| </w:t>
      </w:r>
      <w:sdt>
        <w:sdtPr>
          <w:alias w:val="Enter email:"/>
          <w:tag w:val="Enter email:"/>
          <w:id w:val="1913350914"/>
          <w:placeholder>
            <w:docPart w:val="A7793A17054EB14FA228B6693286E09B"/>
          </w:placeholder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 w:multiLine="1"/>
        </w:sdtPr>
        <w:sdtEndPr/>
        <w:sdtContent>
          <w:r w:rsidR="00CE2961">
            <w:t>rp520972@gmail.com</w:t>
          </w:r>
        </w:sdtContent>
      </w:sdt>
    </w:p>
    <w:p w14:paraId="792985DA" w14:textId="7278D7EC" w:rsidR="003A4598" w:rsidRPr="00D66105" w:rsidRDefault="00AB2570" w:rsidP="003A4598">
      <w:pPr>
        <w:pStyle w:val="Heading1"/>
      </w:pPr>
      <w:sdt>
        <w:sdtPr>
          <w:alias w:val="Skill summary:"/>
          <w:tag w:val="Skill summary:"/>
          <w:id w:val="-819804518"/>
          <w:placeholder>
            <w:docPart w:val="328AD6866E82744F88122740081A79F9"/>
          </w:placeholder>
          <w:temporary/>
          <w:showingPlcHdr/>
          <w15:appearance w15:val="hidden"/>
        </w:sdtPr>
        <w:sdtEndPr/>
        <w:sdtContent>
          <w:r w:rsidR="007F7DCE">
            <w:t>Skills Summary</w:t>
          </w:r>
        </w:sdtContent>
      </w:sdt>
    </w:p>
    <w:p w14:paraId="4901035E" w14:textId="4770F7D1" w:rsidR="003A4598" w:rsidRPr="003A4598" w:rsidRDefault="003A4598" w:rsidP="003A4598">
      <w:pPr>
        <w:pStyle w:val="Heading1"/>
        <w:rPr>
          <w:rFonts w:asciiTheme="minorHAnsi" w:hAnsiTheme="minorHAnsi"/>
          <w:b w:val="0"/>
          <w:spacing w:val="0"/>
          <w:sz w:val="22"/>
        </w:rPr>
      </w:pPr>
      <w:r w:rsidRPr="003A4598">
        <w:rPr>
          <w:rFonts w:ascii="Segoe UI Emoji" w:hAnsi="Segoe UI Emoji" w:cs="Segoe UI Emoji"/>
          <w:b w:val="0"/>
          <w:spacing w:val="0"/>
          <w:sz w:val="22"/>
        </w:rPr>
        <w:t>💻</w:t>
      </w:r>
      <w:r w:rsidRPr="003A4598">
        <w:rPr>
          <w:rFonts w:asciiTheme="minorHAnsi" w:hAnsiTheme="minorHAnsi"/>
          <w:b w:val="0"/>
          <w:spacing w:val="0"/>
          <w:sz w:val="22"/>
        </w:rPr>
        <w:t xml:space="preserve"> Programming Languages: I'm well-versed in C++, </w:t>
      </w:r>
      <w:r w:rsidR="00D66105">
        <w:rPr>
          <w:rFonts w:asciiTheme="minorHAnsi" w:hAnsiTheme="minorHAnsi"/>
          <w:b w:val="0"/>
          <w:spacing w:val="0"/>
          <w:sz w:val="22"/>
        </w:rPr>
        <w:t>Java , Python ,</w:t>
      </w:r>
      <w:r w:rsidRPr="003A4598">
        <w:rPr>
          <w:rFonts w:asciiTheme="minorHAnsi" w:hAnsiTheme="minorHAnsi"/>
          <w:b w:val="0"/>
          <w:spacing w:val="0"/>
          <w:sz w:val="22"/>
        </w:rPr>
        <w:t>with a strong background in algorithm development, data structures, and software engineering. I thrive on tackling complex coding challenges and turning innovative ideas into robust software solutions.</w:t>
      </w:r>
    </w:p>
    <w:p w14:paraId="46EAFAB3" w14:textId="77777777" w:rsidR="003A4598" w:rsidRPr="003A4598" w:rsidRDefault="003A4598" w:rsidP="003A4598">
      <w:pPr>
        <w:pStyle w:val="Heading1"/>
        <w:rPr>
          <w:rFonts w:asciiTheme="minorHAnsi" w:hAnsiTheme="minorHAnsi"/>
          <w:b w:val="0"/>
          <w:spacing w:val="0"/>
          <w:sz w:val="22"/>
        </w:rPr>
      </w:pPr>
    </w:p>
    <w:p w14:paraId="3FA07ECB" w14:textId="77777777" w:rsidR="003A4598" w:rsidRPr="003A4598" w:rsidRDefault="003A4598" w:rsidP="003A4598">
      <w:pPr>
        <w:pStyle w:val="Heading1"/>
        <w:rPr>
          <w:rFonts w:asciiTheme="minorHAnsi" w:hAnsiTheme="minorHAnsi"/>
          <w:b w:val="0"/>
          <w:spacing w:val="0"/>
          <w:sz w:val="22"/>
        </w:rPr>
      </w:pPr>
      <w:r w:rsidRPr="003A4598">
        <w:rPr>
          <w:rFonts w:ascii="Segoe UI Emoji" w:hAnsi="Segoe UI Emoji" w:cs="Segoe UI Emoji"/>
          <w:b w:val="0"/>
          <w:spacing w:val="0"/>
          <w:sz w:val="22"/>
        </w:rPr>
        <w:t>🖥</w:t>
      </w:r>
      <w:r w:rsidRPr="003A4598">
        <w:rPr>
          <w:rFonts w:asciiTheme="minorHAnsi" w:hAnsiTheme="minorHAnsi"/>
          <w:b w:val="0"/>
          <w:spacing w:val="0"/>
          <w:sz w:val="22"/>
        </w:rPr>
        <w:t>️ Frontend Developer: As a frontend developer, I have honed my skills in creating engaging and user-friendly web interfaces. I'm adept at using HTML, CSS, and JavaScript to bring designs to life and provide an exceptional user experience.</w:t>
      </w:r>
    </w:p>
    <w:p w14:paraId="0B2CFC74" w14:textId="77777777" w:rsidR="003A4598" w:rsidRPr="003A4598" w:rsidRDefault="003A4598" w:rsidP="003A4598">
      <w:pPr>
        <w:pStyle w:val="Heading1"/>
        <w:rPr>
          <w:rFonts w:asciiTheme="minorHAnsi" w:hAnsiTheme="minorHAnsi"/>
          <w:b w:val="0"/>
          <w:spacing w:val="0"/>
          <w:sz w:val="22"/>
        </w:rPr>
      </w:pPr>
    </w:p>
    <w:p w14:paraId="57DDA549" w14:textId="77777777" w:rsidR="003A4598" w:rsidRPr="003A4598" w:rsidRDefault="003A4598" w:rsidP="003A4598">
      <w:pPr>
        <w:pStyle w:val="Heading1"/>
        <w:rPr>
          <w:rFonts w:asciiTheme="minorHAnsi" w:hAnsiTheme="minorHAnsi"/>
          <w:b w:val="0"/>
          <w:spacing w:val="0"/>
          <w:sz w:val="22"/>
        </w:rPr>
      </w:pPr>
      <w:r w:rsidRPr="003A4598">
        <w:rPr>
          <w:rFonts w:ascii="Segoe UI Symbol" w:hAnsi="Segoe UI Symbol" w:cs="Segoe UI Symbol"/>
          <w:b w:val="0"/>
          <w:spacing w:val="0"/>
          <w:sz w:val="22"/>
        </w:rPr>
        <w:t>🎬</w:t>
      </w:r>
      <w:r w:rsidRPr="003A4598">
        <w:rPr>
          <w:rFonts w:asciiTheme="minorHAnsi" w:hAnsiTheme="minorHAnsi"/>
          <w:b w:val="0"/>
          <w:spacing w:val="0"/>
          <w:sz w:val="22"/>
        </w:rPr>
        <w:t xml:space="preserve"> Adobe Premiere Pro: In the world of multimedia, I'm proficient in Adobe Premiere Pro, where I edit and produce high-quality videos. I have an eye for detail and a knack for storytelling, making every project visually compelling.</w:t>
      </w:r>
    </w:p>
    <w:p w14:paraId="6D1AD5BB" w14:textId="77777777" w:rsidR="003A4598" w:rsidRPr="003A4598" w:rsidRDefault="003A4598" w:rsidP="003A4598">
      <w:pPr>
        <w:pStyle w:val="Heading1"/>
        <w:rPr>
          <w:rFonts w:asciiTheme="minorHAnsi" w:hAnsiTheme="minorHAnsi"/>
          <w:b w:val="0"/>
          <w:spacing w:val="0"/>
          <w:sz w:val="22"/>
        </w:rPr>
      </w:pPr>
    </w:p>
    <w:p w14:paraId="3581FBF3" w14:textId="210EC974" w:rsidR="001C0084" w:rsidRDefault="003A4598">
      <w:pPr>
        <w:spacing w:after="180"/>
      </w:pPr>
      <w:r w:rsidRPr="003A4598">
        <w:rPr>
          <w:rFonts w:ascii="Segoe UI Symbol" w:hAnsi="Segoe UI Symbol" w:cs="Segoe UI Symbol"/>
        </w:rPr>
        <w:t>🚀</w:t>
      </w:r>
      <w:r w:rsidRPr="003A4598">
        <w:t xml:space="preserve"> Whether it's writing elegant code, crafting beautiful web interfaces, or telling captivating stories through video, I'm always up for a challenge. </w:t>
      </w:r>
    </w:p>
    <w:p w14:paraId="56AB6DDF" w14:textId="77777777" w:rsidR="001C0084" w:rsidRDefault="00AB2570">
      <w:pPr>
        <w:pStyle w:val="Heading1"/>
      </w:pPr>
      <w:sdt>
        <w:sdtPr>
          <w:alias w:val="Education:"/>
          <w:tag w:val="Education:"/>
          <w:id w:val="-1150367223"/>
          <w:placeholder>
            <w:docPart w:val="2FACCC3CA810474D86B29BAEA1AA72DD"/>
          </w:placeholder>
          <w:temporary/>
          <w:showingPlcHdr/>
          <w15:appearance w15:val="hidden"/>
        </w:sdtPr>
        <w:sdtEndPr/>
        <w:sdtContent>
          <w:r w:rsidR="007F7DCE">
            <w:t>Education</w:t>
          </w:r>
        </w:sdtContent>
      </w:sdt>
    </w:p>
    <w:p w14:paraId="09A2E0A0" w14:textId="77777777" w:rsidR="001C0084" w:rsidRDefault="00AB2570">
      <w:pPr>
        <w:pStyle w:val="Heading2"/>
      </w:pPr>
      <w:sdt>
        <w:sdtPr>
          <w:alias w:val="Degree and date of graduation:"/>
          <w:tag w:val="Degree and date of graduation:"/>
          <w:id w:val="-1529011685"/>
          <w:placeholder>
            <w:docPart w:val="7C35239ED0725149BE98839A17EEC0D5"/>
          </w:placeholder>
          <w:temporary/>
          <w:showingPlcHdr/>
          <w15:appearance w15:val="hidden"/>
        </w:sdtPr>
        <w:sdtEndPr/>
        <w:sdtContent>
          <w:r w:rsidR="007F7DCE">
            <w:t>Degree / Date of Graduation</w:t>
          </w:r>
        </w:sdtContent>
      </w:sdt>
    </w:p>
    <w:p w14:paraId="48902115" w14:textId="5246AB49" w:rsidR="001C0084" w:rsidRDefault="007B479C">
      <w:proofErr w:type="spellStart"/>
      <w:r>
        <w:t>B.Tech</w:t>
      </w:r>
      <w:proofErr w:type="spellEnd"/>
      <w:r>
        <w:t xml:space="preserve"> CSE (2</w:t>
      </w:r>
      <w:r w:rsidRPr="007B479C">
        <w:rPr>
          <w:vertAlign w:val="superscript"/>
        </w:rPr>
        <w:t>nd</w:t>
      </w:r>
      <w:r>
        <w:t xml:space="preserve"> Year)</w:t>
      </w:r>
    </w:p>
    <w:p w14:paraId="7C25E6CF" w14:textId="6292D5D9" w:rsidR="007B479C" w:rsidRDefault="004A1719">
      <w:r>
        <w:t>2022-2026</w:t>
      </w:r>
    </w:p>
    <w:p w14:paraId="7F031B5C" w14:textId="6B7295D6" w:rsidR="001C0084" w:rsidRDefault="004A1719" w:rsidP="00680860">
      <w:proofErr w:type="spellStart"/>
      <w:r>
        <w:t>Gautam</w:t>
      </w:r>
      <w:proofErr w:type="spellEnd"/>
      <w:r>
        <w:t xml:space="preserve"> Buddha University </w:t>
      </w:r>
    </w:p>
    <w:p w14:paraId="353D9840" w14:textId="77777777" w:rsidR="001C0084" w:rsidRDefault="00AB2570">
      <w:pPr>
        <w:pStyle w:val="Heading1"/>
      </w:pPr>
      <w:sdt>
        <w:sdtPr>
          <w:alias w:val="Awards and Achievements:"/>
          <w:tag w:val="Awards and Achievements:"/>
          <w:id w:val="250401295"/>
          <w:placeholder>
            <w:docPart w:val="3C8683C58A29D04DAA951FA478F9D6A7"/>
          </w:placeholder>
          <w:temporary/>
          <w:showingPlcHdr/>
          <w15:appearance w15:val="hidden"/>
        </w:sdtPr>
        <w:sdtEndPr/>
        <w:sdtContent>
          <w:r w:rsidR="007F7DCE">
            <w:t>Awards and Acknowledgements</w:t>
          </w:r>
        </w:sdtContent>
      </w:sdt>
    </w:p>
    <w:p w14:paraId="1706A499" w14:textId="77777777" w:rsidR="001C0084" w:rsidRDefault="00AB2570">
      <w:pPr>
        <w:pStyle w:val="Heading2"/>
      </w:pPr>
      <w:sdt>
        <w:sdtPr>
          <w:alias w:val="Enter type of award or award description:"/>
          <w:tag w:val="Enter type of award or award description:"/>
          <w:id w:val="-122928538"/>
          <w:placeholder>
            <w:docPart w:val="9872722F68119F4CB0EC1F13AFF74244"/>
          </w:placeholder>
          <w:temporary/>
          <w:showingPlcHdr/>
          <w15:appearance w15:val="hidden"/>
        </w:sdtPr>
        <w:sdtEndPr/>
        <w:sdtContent>
          <w:r w:rsidR="007F7DCE">
            <w:t>Type of Award / Award Description</w:t>
          </w:r>
        </w:sdtContent>
      </w:sdt>
    </w:p>
    <w:p w14:paraId="74E530C9" w14:textId="675C85E7" w:rsidR="001C0084" w:rsidRDefault="001C0084"/>
    <w:sectPr w:rsidR="001C008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5EAED" w14:textId="77777777" w:rsidR="00DF7DAF" w:rsidRDefault="00DF7DAF">
      <w:pPr>
        <w:spacing w:after="0" w:line="240" w:lineRule="auto"/>
      </w:pPr>
      <w:r>
        <w:separator/>
      </w:r>
    </w:p>
  </w:endnote>
  <w:endnote w:type="continuationSeparator" w:id="0">
    <w:p w14:paraId="128E4AD4" w14:textId="77777777" w:rsidR="00DF7DAF" w:rsidRDefault="00DF7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51D71" w14:textId="77777777" w:rsidR="001C0084" w:rsidRDefault="007F7DC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06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D0134" w14:textId="77777777" w:rsidR="00DF7DAF" w:rsidRDefault="00DF7DAF">
      <w:pPr>
        <w:spacing w:after="0" w:line="240" w:lineRule="auto"/>
      </w:pPr>
      <w:r>
        <w:separator/>
      </w:r>
    </w:p>
  </w:footnote>
  <w:footnote w:type="continuationSeparator" w:id="0">
    <w:p w14:paraId="2C3E826E" w14:textId="77777777" w:rsidR="00DF7DAF" w:rsidRDefault="00DF7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F1CE8" w14:textId="77777777" w:rsidR="001C0084" w:rsidRDefault="007F7DC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3FF6B8B" wp14:editId="68CD941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EF8CEC4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A837B" w14:textId="77777777" w:rsidR="001C0084" w:rsidRDefault="007F7DC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1B6A247" wp14:editId="467C3D8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627CFEB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">
              <v:rect id="Rectangle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AF"/>
    <w:rsid w:val="0000092C"/>
    <w:rsid w:val="00047CB1"/>
    <w:rsid w:val="001C0084"/>
    <w:rsid w:val="003A4598"/>
    <w:rsid w:val="003C1C78"/>
    <w:rsid w:val="004A1719"/>
    <w:rsid w:val="004A2A7B"/>
    <w:rsid w:val="005B50FE"/>
    <w:rsid w:val="00680860"/>
    <w:rsid w:val="007B479C"/>
    <w:rsid w:val="007F7DCE"/>
    <w:rsid w:val="00CE2961"/>
    <w:rsid w:val="00D66105"/>
    <w:rsid w:val="00DE0861"/>
    <w:rsid w:val="00DF7DAF"/>
    <w:rsid w:val="00EC0642"/>
    <w:rsid w:val="00FF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4E031F"/>
  <w15:chartTrackingRefBased/>
  <w15:docId w15:val="{B453BFE7-F7CC-D947-8B75-BA554390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C7A44F19-ACBC-A94A-B7CE-F1438021A479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793A17054EB14FA228B6693286E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6FA73-A49F-3640-8707-4C11B7B42211}"/>
      </w:docPartPr>
      <w:docPartBody>
        <w:p w:rsidR="00000000" w:rsidRDefault="007459C1">
          <w:pPr>
            <w:pStyle w:val="A7793A17054EB14FA228B6693286E09B"/>
          </w:pPr>
          <w:r>
            <w:t>Email</w:t>
          </w:r>
        </w:p>
      </w:docPartBody>
    </w:docPart>
    <w:docPart>
      <w:docPartPr>
        <w:name w:val="328AD6866E82744F88122740081A7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F21DC-B072-284A-9F31-223A585BDA94}"/>
      </w:docPartPr>
      <w:docPartBody>
        <w:p w:rsidR="00000000" w:rsidRDefault="007459C1">
          <w:pPr>
            <w:pStyle w:val="328AD6866E82744F88122740081A79F9"/>
          </w:pPr>
          <w:r>
            <w:t>Skills Summary</w:t>
          </w:r>
        </w:p>
      </w:docPartBody>
    </w:docPart>
    <w:docPart>
      <w:docPartPr>
        <w:name w:val="2FACCC3CA810474D86B29BAEA1AA7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EA46F-EAB8-D14D-9996-F03297675EFA}"/>
      </w:docPartPr>
      <w:docPartBody>
        <w:p w:rsidR="00000000" w:rsidRDefault="007459C1">
          <w:pPr>
            <w:pStyle w:val="2FACCC3CA810474D86B29BAEA1AA72DD"/>
          </w:pPr>
          <w:r>
            <w:t>Education</w:t>
          </w:r>
        </w:p>
      </w:docPartBody>
    </w:docPart>
    <w:docPart>
      <w:docPartPr>
        <w:name w:val="7C35239ED0725149BE98839A17EEC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B8DC3-180B-8E42-8F7E-563D11695D58}"/>
      </w:docPartPr>
      <w:docPartBody>
        <w:p w:rsidR="00000000" w:rsidRDefault="007459C1">
          <w:pPr>
            <w:pStyle w:val="7C35239ED0725149BE98839A17EEC0D5"/>
          </w:pPr>
          <w:r>
            <w:t>Degree / Date of Graduation</w:t>
          </w:r>
        </w:p>
      </w:docPartBody>
    </w:docPart>
    <w:docPart>
      <w:docPartPr>
        <w:name w:val="3C8683C58A29D04DAA951FA478F9D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126A9-8C69-D14E-BBDE-BBB279A1E075}"/>
      </w:docPartPr>
      <w:docPartBody>
        <w:p w:rsidR="00000000" w:rsidRDefault="007459C1">
          <w:pPr>
            <w:pStyle w:val="3C8683C58A29D04DAA951FA478F9D6A7"/>
          </w:pPr>
          <w:r>
            <w:t>Awards and Acknowledgements</w:t>
          </w:r>
        </w:p>
      </w:docPartBody>
    </w:docPart>
    <w:docPart>
      <w:docPartPr>
        <w:name w:val="9872722F68119F4CB0EC1F13AFF74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F6686-C5F0-514C-AE97-FC2B480BFE49}"/>
      </w:docPartPr>
      <w:docPartBody>
        <w:p w:rsidR="00000000" w:rsidRDefault="007459C1">
          <w:pPr>
            <w:pStyle w:val="9872722F68119F4CB0EC1F13AFF74244"/>
          </w:pPr>
          <w:r>
            <w:t>Type of Award / Award Description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57A59A8D05764DA503A5B7127997F0">
    <w:name w:val="8157A59A8D05764DA503A5B7127997F0"/>
  </w:style>
  <w:style w:type="paragraph" w:customStyle="1" w:styleId="FA5C1CC843040643ADDE05566C83EE2E">
    <w:name w:val="FA5C1CC843040643ADDE05566C83EE2E"/>
  </w:style>
  <w:style w:type="paragraph" w:customStyle="1" w:styleId="E431160BB7557B48A5FB65E0BF70B692">
    <w:name w:val="E431160BB7557B48A5FB65E0BF70B692"/>
  </w:style>
  <w:style w:type="paragraph" w:customStyle="1" w:styleId="A7793A17054EB14FA228B6693286E09B">
    <w:name w:val="A7793A17054EB14FA228B6693286E09B"/>
  </w:style>
  <w:style w:type="paragraph" w:customStyle="1" w:styleId="328AD6866E82744F88122740081A79F9">
    <w:name w:val="328AD6866E82744F88122740081A79F9"/>
  </w:style>
  <w:style w:type="paragraph" w:customStyle="1" w:styleId="C5B14E8C4F677948B3FACCE4D3722D7C">
    <w:name w:val="C5B14E8C4F677948B3FACCE4D3722D7C"/>
  </w:style>
  <w:style w:type="paragraph" w:customStyle="1" w:styleId="2FACCC3CA810474D86B29BAEA1AA72DD">
    <w:name w:val="2FACCC3CA810474D86B29BAEA1AA72DD"/>
  </w:style>
  <w:style w:type="paragraph" w:customStyle="1" w:styleId="7C35239ED0725149BE98839A17EEC0D5">
    <w:name w:val="7C35239ED0725149BE98839A17EEC0D5"/>
  </w:style>
  <w:style w:type="paragraph" w:customStyle="1" w:styleId="0B7C6318309C01408983AC0030150329">
    <w:name w:val="0B7C6318309C01408983AC0030150329"/>
  </w:style>
  <w:style w:type="paragraph" w:customStyle="1" w:styleId="C5D3A64345BFA241A560C5AB0B91B572">
    <w:name w:val="C5D3A64345BFA241A560C5AB0B91B572"/>
  </w:style>
  <w:style w:type="paragraph" w:customStyle="1" w:styleId="408268DD2CFD534B9F9892B686EBB5D7">
    <w:name w:val="408268DD2CFD534B9F9892B686EBB5D7"/>
  </w:style>
  <w:style w:type="paragraph" w:customStyle="1" w:styleId="90EC5D386F72874FA6DE8C4BEE44CC29">
    <w:name w:val="90EC5D386F72874FA6DE8C4BEE44CC29"/>
  </w:style>
  <w:style w:type="paragraph" w:customStyle="1" w:styleId="6CAA91685321C94F8434BDE430F1ECD3">
    <w:name w:val="6CAA91685321C94F8434BDE430F1ECD3"/>
  </w:style>
  <w:style w:type="paragraph" w:customStyle="1" w:styleId="3C8683C58A29D04DAA951FA478F9D6A7">
    <w:name w:val="3C8683C58A29D04DAA951FA478F9D6A7"/>
  </w:style>
  <w:style w:type="paragraph" w:customStyle="1" w:styleId="9872722F68119F4CB0EC1F13AFF74244">
    <w:name w:val="9872722F68119F4CB0EC1F13AFF74244"/>
  </w:style>
  <w:style w:type="paragraph" w:customStyle="1" w:styleId="16BB58965CC5F5479CFE1BEA36973D2F">
    <w:name w:val="16BB58965CC5F5479CFE1BEA36973D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rp520972@gmail.com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{C7A44F19-ACBC-A94A-B7CE-F1438021A479}tf50002038.dotx</Template>
  <TotalTime>2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Prajapati</dc:creator>
  <cp:keywords/>
  <cp:lastModifiedBy>Rahul Prajapati</cp:lastModifiedBy>
  <cp:revision>2</cp:revision>
  <dcterms:created xsi:type="dcterms:W3CDTF">2023-10-14T05:20:00Z</dcterms:created>
  <dcterms:modified xsi:type="dcterms:W3CDTF">2023-10-14T05:20:00Z</dcterms:modified>
</cp:coreProperties>
</file>